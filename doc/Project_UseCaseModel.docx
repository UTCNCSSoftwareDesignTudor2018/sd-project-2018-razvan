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B115A4">
          <w:rPr>
            <w:rFonts w:ascii="Times New Roman" w:hAnsi="Times New Roman"/>
          </w:rPr>
          <w:t>Online Pizza Ordering System</w:t>
        </w:r>
      </w:fldSimple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B115A4">
            <w:pPr>
              <w:pStyle w:val="Tabletext"/>
            </w:pPr>
            <w:r>
              <w:t>21/03/18</w:t>
            </w:r>
          </w:p>
        </w:tc>
        <w:tc>
          <w:tcPr>
            <w:tcW w:w="1152" w:type="dxa"/>
          </w:tcPr>
          <w:p w:rsidR="008C4393" w:rsidRPr="00D047E9" w:rsidRDefault="00B115A4">
            <w:pPr>
              <w:pStyle w:val="Tabletext"/>
            </w:pPr>
            <w:r>
              <w:t>&lt;1.0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:rsidR="008C4393" w:rsidRPr="00D047E9" w:rsidRDefault="00B115A4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8C4393" w:rsidRPr="00D047E9" w:rsidRDefault="00B115A4">
            <w:pPr>
              <w:pStyle w:val="Tabletext"/>
            </w:pPr>
            <w:r>
              <w:t>Margin Razvan Cristian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2832ED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2832ED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2832ED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2832ED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B115A4">
        <w:rPr>
          <w:noProof/>
        </w:rPr>
        <w:t>5</w:t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 w:rsidR="00570E86" w:rsidRPr="00D047E9">
        <w:rPr>
          <w:rFonts w:ascii="Times New Roman" w:hAnsi="Times New Roman"/>
        </w:rPr>
        <w:br w:type="page"/>
      </w:r>
      <w:r w:rsidR="002832ED">
        <w:lastRenderedPageBreak/>
        <w:fldChar w:fldCharType="begin"/>
      </w:r>
      <w:r w:rsidR="002832ED">
        <w:instrText xml:space="preserve">title  \* Mergeformat </w:instrText>
      </w:r>
      <w:r w:rsidR="002832ED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2832ED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B115A4" w:rsidRDefault="00B115A4" w:rsidP="00B115A4"/>
    <w:p w:rsidR="00B115A4" w:rsidRDefault="00B115A4" w:rsidP="00B115A4">
      <w:r>
        <w:t>Use case: client order pizza</w:t>
      </w:r>
    </w:p>
    <w:p w:rsidR="00B115A4" w:rsidRDefault="00B115A4" w:rsidP="00B115A4">
      <w:r>
        <w:t>Level: user-goal level</w:t>
      </w:r>
    </w:p>
    <w:p w:rsidR="00B115A4" w:rsidRDefault="00B115A4" w:rsidP="00B115A4">
      <w:r>
        <w:t>Primary actor: Client</w:t>
      </w:r>
    </w:p>
    <w:p w:rsidR="00B115A4" w:rsidRDefault="00B115A4" w:rsidP="00B115A4">
      <w:r>
        <w:t>Main success scenario:</w:t>
      </w:r>
    </w:p>
    <w:p w:rsidR="00B115A4" w:rsidRDefault="00B115A4" w:rsidP="00B115A4">
      <w:r>
        <w:tab/>
        <w:t>-Client places items into his cart</w:t>
      </w:r>
    </w:p>
    <w:p w:rsidR="00B115A4" w:rsidRDefault="00B115A4" w:rsidP="00B115A4">
      <w:r>
        <w:tab/>
        <w:t>-Client places order by pressing the corresponding button</w:t>
      </w:r>
    </w:p>
    <w:p w:rsidR="00B115A4" w:rsidRDefault="00B115A4" w:rsidP="00B115A4">
      <w:r>
        <w:t>Extensions:</w:t>
      </w:r>
    </w:p>
    <w:p w:rsidR="00B115A4" w:rsidRDefault="00B115A4" w:rsidP="00B115A4">
      <w:r>
        <w:tab/>
        <w:t>-error when placing an empty order</w:t>
      </w:r>
    </w:p>
    <w:p w:rsidR="00B115A4" w:rsidRDefault="00B115A4" w:rsidP="00B115A4"/>
    <w:p w:rsidR="00B115A4" w:rsidRDefault="00B115A4" w:rsidP="00B115A4">
      <w:r>
        <w:t>Use case: add new pizza into the menu</w:t>
      </w:r>
    </w:p>
    <w:p w:rsidR="00B115A4" w:rsidRDefault="00B115A4" w:rsidP="00B115A4">
      <w:r>
        <w:t>Level: sub-function</w:t>
      </w:r>
    </w:p>
    <w:p w:rsidR="00B115A4" w:rsidRDefault="00B115A4" w:rsidP="00B115A4">
      <w:r>
        <w:t>Primary actor: Administrator</w:t>
      </w:r>
    </w:p>
    <w:p w:rsidR="00B115A4" w:rsidRDefault="00B115A4" w:rsidP="00B115A4">
      <w:r>
        <w:t>Main success scenario:</w:t>
      </w:r>
    </w:p>
    <w:p w:rsidR="00B115A4" w:rsidRDefault="00B115A4" w:rsidP="00B115A4">
      <w:r>
        <w:tab/>
        <w:t>-Admin logs in</w:t>
      </w:r>
    </w:p>
    <w:p w:rsidR="00B115A4" w:rsidRDefault="00B115A4" w:rsidP="00B115A4">
      <w:r>
        <w:tab/>
        <w:t>-Admin access the list of items</w:t>
      </w:r>
    </w:p>
    <w:p w:rsidR="00B115A4" w:rsidRDefault="00B115A4" w:rsidP="00B115A4">
      <w:r>
        <w:tab/>
        <w:t>-Admin introduces the information for the new pizza in the menu</w:t>
      </w:r>
    </w:p>
    <w:p w:rsidR="00B115A4" w:rsidRDefault="00B115A4" w:rsidP="00B115A4">
      <w:r>
        <w:tab/>
        <w:t xml:space="preserve">-Admin places the new pizza on the menu </w:t>
      </w:r>
    </w:p>
    <w:p w:rsidR="00B115A4" w:rsidRDefault="00B115A4" w:rsidP="00B115A4">
      <w:r>
        <w:tab/>
        <w:t>-Item is saved in the database</w:t>
      </w:r>
    </w:p>
    <w:p w:rsidR="00B115A4" w:rsidRDefault="00B115A4" w:rsidP="00B115A4">
      <w:r>
        <w:t xml:space="preserve">Extensions: </w:t>
      </w:r>
    </w:p>
    <w:p w:rsidR="00B115A4" w:rsidRDefault="00B115A4" w:rsidP="00B115A4">
      <w:r>
        <w:tab/>
        <w:t>-problems logging into the account</w:t>
      </w:r>
    </w:p>
    <w:p w:rsidR="00B115A4" w:rsidRDefault="00B115A4" w:rsidP="00B115A4">
      <w:r>
        <w:tab/>
        <w:t>-adding a pizza that is already on the menu</w:t>
      </w:r>
    </w:p>
    <w:p w:rsidR="00B115A4" w:rsidRDefault="00B115A4" w:rsidP="00B115A4"/>
    <w:p w:rsidR="00B115A4" w:rsidRDefault="00B115A4" w:rsidP="00B115A4">
      <w:r>
        <w:t>Use case: changing the status of the order</w:t>
      </w:r>
    </w:p>
    <w:p w:rsidR="00B115A4" w:rsidRDefault="00B115A4" w:rsidP="00B115A4">
      <w:r>
        <w:t>Level: sub-function</w:t>
      </w:r>
    </w:p>
    <w:p w:rsidR="00B115A4" w:rsidRDefault="00B115A4" w:rsidP="00B115A4">
      <w:r>
        <w:t>Primary actor: Administrator</w:t>
      </w:r>
    </w:p>
    <w:p w:rsidR="00B115A4" w:rsidRDefault="00B115A4" w:rsidP="00B115A4">
      <w:r>
        <w:t>Main success scenario:</w:t>
      </w:r>
    </w:p>
    <w:p w:rsidR="00B115A4" w:rsidRDefault="00B115A4" w:rsidP="00B115A4">
      <w:r>
        <w:tab/>
        <w:t>-Admin logs in</w:t>
      </w:r>
    </w:p>
    <w:p w:rsidR="00B115A4" w:rsidRDefault="00B115A4" w:rsidP="00B115A4">
      <w:r>
        <w:tab/>
        <w:t>-Admin checks the order list</w:t>
      </w:r>
    </w:p>
    <w:p w:rsidR="00B115A4" w:rsidRDefault="00B115A4" w:rsidP="00B115A4">
      <w:r>
        <w:tab/>
        <w:t>-Admin changes the status of an order placed by a client</w:t>
      </w:r>
    </w:p>
    <w:p w:rsidR="00B115A4" w:rsidRDefault="00B115A4" w:rsidP="00B115A4">
      <w:r>
        <w:tab/>
        <w:t>-Status is saved in the database</w:t>
      </w:r>
    </w:p>
    <w:p w:rsidR="00B115A4" w:rsidRDefault="00B115A4" w:rsidP="00B115A4">
      <w:r>
        <w:t>Extensions:</w:t>
      </w:r>
    </w:p>
    <w:p w:rsidR="00B115A4" w:rsidRDefault="00B115A4" w:rsidP="00B115A4">
      <w:r>
        <w:tab/>
        <w:t>-problems logging into the account</w:t>
      </w:r>
    </w:p>
    <w:p w:rsidR="00B115A4" w:rsidRDefault="00B115A4" w:rsidP="00B115A4"/>
    <w:p w:rsidR="00B115A4" w:rsidRDefault="00B115A4" w:rsidP="00B115A4"/>
    <w:p w:rsidR="00B115A4" w:rsidRDefault="00B115A4" w:rsidP="00B115A4"/>
    <w:p w:rsidR="00B115A4" w:rsidRDefault="00B115A4" w:rsidP="00B115A4"/>
    <w:p w:rsidR="00B115A4" w:rsidRDefault="00B115A4" w:rsidP="00B115A4"/>
    <w:p w:rsidR="00B115A4" w:rsidRDefault="00B115A4" w:rsidP="00B115A4"/>
    <w:p w:rsidR="00B115A4" w:rsidRDefault="00B115A4" w:rsidP="00B115A4"/>
    <w:p w:rsidR="00B115A4" w:rsidRDefault="00B115A4" w:rsidP="00B115A4"/>
    <w:p w:rsidR="00B115A4" w:rsidRDefault="00B115A4" w:rsidP="00B115A4"/>
    <w:p w:rsidR="00B115A4" w:rsidRDefault="00B115A4" w:rsidP="00B115A4"/>
    <w:p w:rsidR="00B115A4" w:rsidRDefault="00B115A4" w:rsidP="00B115A4"/>
    <w:p w:rsidR="00B115A4" w:rsidRPr="00B115A4" w:rsidRDefault="00B115A4" w:rsidP="00B115A4"/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8C4393" w:rsidRPr="00D047E9" w:rsidRDefault="00B115A4" w:rsidP="00D047E9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pt;height:563.35pt">
            <v:imagedata r:id="rId8" o:title="UseCaseProj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2ED" w:rsidRDefault="002832ED">
      <w:pPr>
        <w:spacing w:line="240" w:lineRule="auto"/>
      </w:pPr>
      <w:r>
        <w:separator/>
      </w:r>
    </w:p>
  </w:endnote>
  <w:endnote w:type="continuationSeparator" w:id="0">
    <w:p w:rsidR="002832ED" w:rsidRDefault="002832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B115A4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2832ED">
            <w:fldChar w:fldCharType="begin"/>
          </w:r>
          <w:r w:rsidR="002832ED">
            <w:instrText xml:space="preserve"> DOCPROPERTY "Company"  \* MERGEFORMAT </w:instrText>
          </w:r>
          <w:r w:rsidR="002832ED">
            <w:fldChar w:fldCharType="separate"/>
          </w:r>
          <w:r w:rsidR="00B115A4">
            <w:t>Margin Razvan</w:t>
          </w:r>
          <w:r w:rsidR="002832ED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B115A4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B115A4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2ED" w:rsidRDefault="002832ED">
      <w:pPr>
        <w:spacing w:line="240" w:lineRule="auto"/>
      </w:pPr>
      <w:r>
        <w:separator/>
      </w:r>
    </w:p>
  </w:footnote>
  <w:footnote w:type="continuationSeparator" w:id="0">
    <w:p w:rsidR="002832ED" w:rsidRDefault="002832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2832ED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B115A4">
      <w:rPr>
        <w:rFonts w:ascii="Arial" w:hAnsi="Arial"/>
        <w:b/>
        <w:sz w:val="36"/>
      </w:rPr>
      <w:t>Margin Razvan</w:t>
    </w:r>
    <w:r>
      <w:rPr>
        <w:rFonts w:ascii="Arial" w:hAnsi="Arial"/>
        <w:b/>
        <w:sz w:val="36"/>
      </w:rPr>
      <w:fldChar w:fldCharType="end"/>
    </w:r>
  </w:p>
  <w:p w:rsidR="0004741B" w:rsidRDefault="002832ED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B115A4">
      <w:rPr>
        <w:rFonts w:ascii="Arial" w:hAnsi="Arial"/>
        <w:b/>
        <w:sz w:val="36"/>
      </w:rPr>
      <w:t>30432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B115A4" w:rsidP="00B115A4">
          <w:r>
            <w:t>Online Ordering Pizza System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B115A4">
          <w:r>
            <w:t xml:space="preserve">  Date:  21.03.18</w:t>
          </w:r>
        </w:p>
      </w:tc>
    </w:tr>
    <w:tr w:rsidR="008C4393">
      <w:tc>
        <w:tcPr>
          <w:tcW w:w="9558" w:type="dxa"/>
          <w:gridSpan w:val="2"/>
        </w:tcPr>
        <w:p w:rsidR="008C4393" w:rsidRDefault="00B115A4">
          <w:r>
            <w:t>CS.OPOS2018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0A442A"/>
    <w:multiLevelType w:val="hybridMultilevel"/>
    <w:tmpl w:val="707CCC24"/>
    <w:lvl w:ilvl="0" w:tplc="0B6A2B6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BC7038C"/>
    <w:multiLevelType w:val="hybridMultilevel"/>
    <w:tmpl w:val="0C208E5E"/>
    <w:lvl w:ilvl="0" w:tplc="552E274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7EF5E9B"/>
    <w:multiLevelType w:val="hybridMultilevel"/>
    <w:tmpl w:val="E97035C0"/>
    <w:lvl w:ilvl="0" w:tplc="10BAF4C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18"/>
  </w:num>
  <w:num w:numId="22">
    <w:abstractNumId w:val="8"/>
  </w:num>
  <w:num w:numId="23">
    <w:abstractNumId w:val="22"/>
  </w:num>
  <w:num w:numId="24">
    <w:abstractNumId w:val="1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832ED"/>
    <w:rsid w:val="002D02EB"/>
    <w:rsid w:val="0056530F"/>
    <w:rsid w:val="00570E86"/>
    <w:rsid w:val="00664E4B"/>
    <w:rsid w:val="006C543D"/>
    <w:rsid w:val="008C4393"/>
    <w:rsid w:val="0090593F"/>
    <w:rsid w:val="00B115A4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44BEF"/>
  <w15:docId w15:val="{EA093195-B1F7-4E51-8247-A4DCF3E4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14</TotalTime>
  <Pages>5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Razvan Margin</cp:lastModifiedBy>
  <cp:revision>5</cp:revision>
  <dcterms:created xsi:type="dcterms:W3CDTF">2010-02-24T09:14:00Z</dcterms:created>
  <dcterms:modified xsi:type="dcterms:W3CDTF">2018-03-21T15:16:00Z</dcterms:modified>
</cp:coreProperties>
</file>